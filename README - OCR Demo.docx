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5F7" w:rsidRDefault="00617E65">
      <w:pPr>
        <w:pStyle w:val="Title"/>
      </w:pPr>
      <w:r>
        <w:t>OCR Demo</w:t>
      </w:r>
    </w:p>
    <w:p w:rsidR="00D86B46" w:rsidRPr="00D86B46" w:rsidRDefault="00D86B46" w:rsidP="00D86B46"/>
    <w:p w:rsidR="004205F7" w:rsidRDefault="00D86B46">
      <w:pPr>
        <w:pStyle w:val="Heading1"/>
      </w:pPr>
      <w:proofErr w:type="spellStart"/>
      <w:r>
        <w:t>Visao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617E65" w:rsidRDefault="008B3727">
      <w:pPr>
        <w:rPr>
          <w:lang w:val="pt-BR"/>
        </w:rPr>
      </w:pPr>
      <w:r w:rsidRPr="008B3727">
        <w:rPr>
          <w:lang w:val="pt-BR"/>
        </w:rPr>
        <w:t>OCR é um acrónimo para o inglês Optical Character Recognition, é uma tecnologia para reconhecer caracteres a partir de um arquivo de imagem ou mapa de bits sejam eles escaneados, escritos a mão, datilografados ou impressos. Dessa forma, através do OCR é possível obter um arquivo de texto editável por um computador.</w:t>
      </w:r>
    </w:p>
    <w:p w:rsidR="00D86B46" w:rsidRDefault="00D86B46">
      <w:pPr>
        <w:rPr>
          <w:lang w:val="pt-BR"/>
        </w:rPr>
      </w:pPr>
    </w:p>
    <w:p w:rsidR="00D86B46" w:rsidRPr="008B3727" w:rsidRDefault="00D86B46" w:rsidP="00D86B46">
      <w:pPr>
        <w:pStyle w:val="Heading1"/>
        <w:rPr>
          <w:lang w:val="pt-BR"/>
        </w:rPr>
      </w:pPr>
      <w:r>
        <w:rPr>
          <w:lang w:val="pt-BR"/>
        </w:rPr>
        <w:t>Tecnica Utilizada</w:t>
      </w:r>
    </w:p>
    <w:p w:rsidR="008B3727" w:rsidRDefault="008B3727">
      <w:pPr>
        <w:rPr>
          <w:lang w:val="pt-BR"/>
        </w:rPr>
      </w:pPr>
      <w:r>
        <w:rPr>
          <w:lang w:val="pt-BR"/>
        </w:rPr>
        <w:t xml:space="preserve">Podemos citar vários métodos para extração e reconhecimento desses caracteres. Para esta demonstração foquei em utilizar a engine de código aberto Tesseract que é considerado como provável mais preciso open source de OCR. </w:t>
      </w:r>
    </w:p>
    <w:p w:rsidR="008B3727" w:rsidRDefault="008B3727">
      <w:pPr>
        <w:rPr>
          <w:lang w:val="pt-BR"/>
        </w:rPr>
      </w:pPr>
      <w:r>
        <w:rPr>
          <w:lang w:val="pt-BR"/>
        </w:rPr>
        <w:t xml:space="preserve">Os dados treinados utilizei o inglês, pois como a ferramenta foi desenvolvida em inglês o resultado apresentou maior precisão, sendo assim utilizá-lo para textos em português pode haver problema no reconhecimento de caracteres </w:t>
      </w:r>
      <w:r w:rsidR="00D86B46">
        <w:rPr>
          <w:lang w:val="pt-BR"/>
        </w:rPr>
        <w:t>exclusivos do nosso idioma (e.g.: ç, á, ã , etc).</w:t>
      </w:r>
    </w:p>
    <w:p w:rsidR="00D86B46" w:rsidRDefault="00D86B46">
      <w:pPr>
        <w:rPr>
          <w:lang w:val="pt-BR"/>
        </w:rPr>
      </w:pPr>
    </w:p>
    <w:p w:rsidR="00D86B46" w:rsidRDefault="00D86B46" w:rsidP="00D86B46">
      <w:pPr>
        <w:pStyle w:val="Heading1"/>
        <w:rPr>
          <w:lang w:val="pt-BR"/>
        </w:rPr>
      </w:pPr>
      <w:r>
        <w:rPr>
          <w:lang w:val="pt-BR"/>
        </w:rPr>
        <w:t>APK</w:t>
      </w:r>
    </w:p>
    <w:p w:rsidR="00D86B46" w:rsidRDefault="00D86B46">
      <w:pPr>
        <w:rPr>
          <w:i/>
          <w:lang w:val="pt-BR"/>
        </w:rPr>
      </w:pPr>
      <w:r>
        <w:rPr>
          <w:lang w:val="pt-BR"/>
        </w:rPr>
        <w:t xml:space="preserve">Dentro da pasta </w:t>
      </w:r>
      <w:r w:rsidRPr="00D86B46">
        <w:rPr>
          <w:i/>
          <w:lang w:val="pt-BR"/>
        </w:rPr>
        <w:t>OCRdemo/app/</w:t>
      </w:r>
      <w:r>
        <w:rPr>
          <w:lang w:val="pt-BR"/>
        </w:rPr>
        <w:t xml:space="preserve"> tem o arquivo .APK, instalador do app </w:t>
      </w:r>
      <w:r w:rsidRPr="00D86B46">
        <w:rPr>
          <w:i/>
          <w:lang w:val="pt-BR"/>
        </w:rPr>
        <w:t>OCRdemo-release.apk</w:t>
      </w:r>
      <w:r>
        <w:rPr>
          <w:i/>
          <w:lang w:val="pt-BR"/>
        </w:rPr>
        <w:t>.</w:t>
      </w:r>
    </w:p>
    <w:p w:rsidR="00D86B46" w:rsidRPr="00D86B46" w:rsidRDefault="00D86B46">
      <w:pPr>
        <w:rPr>
          <w:lang w:val="pt-BR"/>
        </w:rPr>
      </w:pPr>
    </w:p>
    <w:p w:rsidR="008B3727" w:rsidRDefault="008B3727" w:rsidP="008B3727">
      <w:pPr>
        <w:pStyle w:val="Heading1"/>
        <w:rPr>
          <w:lang w:val="pt-BR"/>
        </w:rPr>
      </w:pPr>
      <w:r>
        <w:rPr>
          <w:lang w:val="pt-BR"/>
        </w:rPr>
        <w:t>Referencias</w:t>
      </w:r>
    </w:p>
    <w:p w:rsidR="008B3727" w:rsidRDefault="008B3727" w:rsidP="008B3727">
      <w:pPr>
        <w:rPr>
          <w:lang w:val="pt-BR"/>
        </w:rPr>
      </w:pPr>
    </w:p>
    <w:p w:rsidR="00D86B46" w:rsidRPr="00D86B46" w:rsidRDefault="00D86B46" w:rsidP="00D86B46">
      <w:pPr>
        <w:rPr>
          <w:b/>
          <w:lang w:val="pt-BR"/>
        </w:rPr>
      </w:pPr>
      <w:r w:rsidRPr="00D86B46">
        <w:rPr>
          <w:b/>
          <w:lang w:val="pt-BR"/>
        </w:rPr>
        <w:t>Tesseract-OCR</w:t>
      </w:r>
    </w:p>
    <w:p w:rsidR="00D86B46" w:rsidRPr="00D86B46" w:rsidRDefault="00D86B46" w:rsidP="00D86B46">
      <w:pPr>
        <w:rPr>
          <w:lang w:val="pt-BR"/>
        </w:rPr>
      </w:pPr>
      <w:r w:rsidRPr="00D86B46">
        <w:rPr>
          <w:lang w:val="pt-BR"/>
        </w:rPr>
        <w:t>https://code.google.com/p/tesseract-ocr/</w:t>
      </w:r>
    </w:p>
    <w:p w:rsidR="00D86B46" w:rsidRPr="00D86B46" w:rsidRDefault="00D86B46" w:rsidP="00D86B46">
      <w:pPr>
        <w:rPr>
          <w:lang w:val="pt-BR"/>
        </w:rPr>
      </w:pPr>
    </w:p>
    <w:p w:rsidR="00D86B46" w:rsidRPr="00D86B46" w:rsidRDefault="00D86B46" w:rsidP="00D86B46">
      <w:pPr>
        <w:rPr>
          <w:b/>
          <w:lang w:val="pt-BR"/>
        </w:rPr>
      </w:pPr>
      <w:r w:rsidRPr="00D86B46">
        <w:rPr>
          <w:b/>
          <w:lang w:val="pt-BR"/>
        </w:rPr>
        <w:t>Tesseract-OCR - Language Data</w:t>
      </w:r>
    </w:p>
    <w:p w:rsidR="00D86B46" w:rsidRDefault="00D86B46" w:rsidP="00D86B46">
      <w:pPr>
        <w:rPr>
          <w:lang w:val="pt-BR"/>
        </w:rPr>
      </w:pPr>
      <w:r w:rsidRPr="00D86B46">
        <w:rPr>
          <w:lang w:val="pt-BR"/>
        </w:rPr>
        <w:t>https://code.google.com/p/tesseract-ocr/downloads/list</w:t>
      </w:r>
    </w:p>
    <w:p w:rsidR="00D86B46" w:rsidRPr="00D86B46" w:rsidRDefault="00D86B46" w:rsidP="00D86B46">
      <w:pPr>
        <w:rPr>
          <w:lang w:val="pt-BR"/>
        </w:rPr>
      </w:pPr>
    </w:p>
    <w:p w:rsidR="00D86B46" w:rsidRPr="00D86B46" w:rsidRDefault="00D86B46" w:rsidP="00D86B46">
      <w:pPr>
        <w:rPr>
          <w:lang w:val="pt-BR"/>
        </w:rPr>
      </w:pPr>
    </w:p>
    <w:p w:rsidR="00D86B46" w:rsidRPr="00D86B46" w:rsidRDefault="00D86B46" w:rsidP="00D86B46">
      <w:pPr>
        <w:rPr>
          <w:b/>
          <w:lang w:val="pt-BR"/>
        </w:rPr>
      </w:pPr>
      <w:r w:rsidRPr="00D86B46">
        <w:rPr>
          <w:b/>
          <w:lang w:val="pt-BR"/>
        </w:rPr>
        <w:t>TessBaseAPITest</w:t>
      </w:r>
    </w:p>
    <w:p w:rsidR="008B3727" w:rsidRDefault="00D86B46" w:rsidP="00D86B46">
      <w:pPr>
        <w:rPr>
          <w:lang w:val="pt-BR"/>
        </w:rPr>
      </w:pPr>
      <w:r w:rsidRPr="00D86B46">
        <w:rPr>
          <w:lang w:val="pt-BR"/>
        </w:rPr>
        <w:t>https://code.google.com/p/tesseract-android-tools/source/browse/tesseract-android-tools-test/src/com/googlecode/tesseract/android/test/TessBaseAPITest.java</w:t>
      </w:r>
    </w:p>
    <w:p w:rsidR="00D86B46" w:rsidRDefault="00D86B46" w:rsidP="00D86B46">
      <w:pPr>
        <w:rPr>
          <w:lang w:val="pt-BR"/>
        </w:rPr>
      </w:pPr>
    </w:p>
    <w:p w:rsidR="00D86B46" w:rsidRDefault="00D86B46" w:rsidP="00D86B46">
      <w:pPr>
        <w:rPr>
          <w:b/>
          <w:lang w:val="pt-BR"/>
        </w:rPr>
      </w:pPr>
      <w:r>
        <w:rPr>
          <w:b/>
          <w:lang w:val="pt-BR"/>
        </w:rPr>
        <w:t>Wikipedia</w:t>
      </w:r>
    </w:p>
    <w:p w:rsidR="00D86B46" w:rsidRPr="00D86B46" w:rsidRDefault="00D86B46" w:rsidP="00D86B46">
      <w:pPr>
        <w:rPr>
          <w:lang w:val="pt-BR"/>
        </w:rPr>
      </w:pPr>
      <w:r w:rsidRPr="00D86B46">
        <w:rPr>
          <w:lang w:val="pt-BR"/>
        </w:rPr>
        <w:t>https://pt.wikipedia.org/wiki/Reconhecimento_%C3%B3tico_de_caracteres</w:t>
      </w:r>
    </w:p>
    <w:p w:rsidR="00D86B46" w:rsidRDefault="00D86B46" w:rsidP="00D86B46">
      <w:pPr>
        <w:rPr>
          <w:lang w:val="pt-BR"/>
        </w:rPr>
      </w:pPr>
    </w:p>
    <w:p w:rsidR="00D86B46" w:rsidRDefault="00D86B46" w:rsidP="00D86B46">
      <w:pPr>
        <w:pStyle w:val="Heading1"/>
        <w:rPr>
          <w:lang w:val="pt-BR"/>
        </w:rPr>
      </w:pPr>
      <w:r>
        <w:rPr>
          <w:lang w:val="pt-BR"/>
        </w:rPr>
        <w:t>Contato</w:t>
      </w:r>
    </w:p>
    <w:p w:rsidR="00D86B46" w:rsidRDefault="00D86B46" w:rsidP="00D86B46">
      <w:pPr>
        <w:rPr>
          <w:lang w:val="pt-BR"/>
        </w:rPr>
      </w:pPr>
      <w:r>
        <w:rPr>
          <w:lang w:val="pt-BR"/>
        </w:rPr>
        <w:t>Desenvolvedor: Tiago Oliveira</w:t>
      </w:r>
    </w:p>
    <w:p w:rsidR="00D86B46" w:rsidRDefault="00D86B46" w:rsidP="00D86B46">
      <w:pPr>
        <w:rPr>
          <w:lang w:val="pt-BR"/>
        </w:rPr>
      </w:pPr>
      <w:r>
        <w:rPr>
          <w:lang w:val="pt-BR"/>
        </w:rPr>
        <w:t xml:space="preserve">E-mail: </w:t>
      </w:r>
      <w:r w:rsidRPr="00D86B46">
        <w:rPr>
          <w:lang w:val="pt-BR"/>
        </w:rPr>
        <w:t>tiago_fernandes89@hotmail.com</w:t>
      </w:r>
    </w:p>
    <w:p w:rsidR="00D86B46" w:rsidRDefault="00D86B46" w:rsidP="00D86B46">
      <w:pPr>
        <w:rPr>
          <w:lang w:val="pt-BR"/>
        </w:rPr>
      </w:pPr>
    </w:p>
    <w:p w:rsidR="00D86B46" w:rsidRPr="00D86B46" w:rsidRDefault="00D86B46" w:rsidP="00D86B46">
      <w:pPr>
        <w:rPr>
          <w:lang w:val="pt-BR"/>
        </w:rPr>
      </w:pPr>
      <w:bookmarkStart w:id="0" w:name="_GoBack"/>
      <w:bookmarkEnd w:id="0"/>
    </w:p>
    <w:sectPr w:rsidR="00D86B46" w:rsidRPr="00D86B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65"/>
    <w:rsid w:val="004205F7"/>
    <w:rsid w:val="00617E65"/>
    <w:rsid w:val="008B3727"/>
    <w:rsid w:val="00AD325E"/>
    <w:rsid w:val="00D86B46"/>
    <w:rsid w:val="00E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E013A-CFCB-4096-8797-7EC3B794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727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str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648</TotalTime>
  <Pages>2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Tiago Oliveira</dc:creator>
  <cp:keywords/>
  <cp:lastModifiedBy>Tiago Oliveira</cp:lastModifiedBy>
  <cp:revision>2</cp:revision>
  <dcterms:created xsi:type="dcterms:W3CDTF">2015-10-30T21:10:00Z</dcterms:created>
  <dcterms:modified xsi:type="dcterms:W3CDTF">2015-11-04T19:59:00Z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